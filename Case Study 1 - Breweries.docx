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76B73" w14:textId="04948EC1" w:rsidR="003659E4" w:rsidRDefault="003659E4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23522DB" wp14:editId="43BC5623">
            <wp:extent cx="4799919" cy="26003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695" cy="26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122F079F" w14:textId="2435D926" w:rsidR="00C6554A" w:rsidRDefault="003659E4" w:rsidP="00C6554A">
      <w:pPr>
        <w:pStyle w:val="Title"/>
      </w:pPr>
      <w:r>
        <w:t>C</w:t>
      </w:r>
      <w:r w:rsidR="000921CB">
        <w:t>ase Study 1</w:t>
      </w:r>
    </w:p>
    <w:p w14:paraId="3144190F" w14:textId="09B7653A" w:rsidR="00C6554A" w:rsidRPr="00D5413C" w:rsidRDefault="000921CB" w:rsidP="00C6554A">
      <w:pPr>
        <w:pStyle w:val="Subtitle"/>
      </w:pPr>
      <w:r>
        <w:t>Brewery review</w:t>
      </w:r>
    </w:p>
    <w:p w14:paraId="528101B7" w14:textId="52F3E232" w:rsidR="003659E4" w:rsidRDefault="003659E4" w:rsidP="00C6554A">
      <w:pPr>
        <w:pStyle w:val="ContactInfo"/>
      </w:pPr>
      <w:sdt>
        <w:sdtPr>
          <w:alias w:val="Name:"/>
          <w:tag w:val="Name:"/>
          <w:id w:val="-2071874759"/>
          <w:placeholder>
            <w:docPart w:val="CAC49C6C36AE426E98F1B7C05CA091BB"/>
          </w:placeholder>
          <w:temporary/>
          <w:showingPlcHdr/>
          <w15:appearance w15:val="hidden"/>
        </w:sdtPr>
        <w:sdtEndPr/>
        <w:sdtContent>
          <w:r w:rsidR="00C6554A">
            <w:t>Name</w:t>
          </w:r>
        </w:sdtContent>
      </w:sdt>
      <w:r w:rsidR="00C6554A">
        <w:t xml:space="preserve"> | </w:t>
      </w:r>
      <w:r w:rsidR="000921CB">
        <w:t>Course 6306</w:t>
      </w:r>
      <w:r w:rsidR="00C6554A">
        <w:t xml:space="preserve"> </w:t>
      </w:r>
      <w:r>
        <w:t>| Date</w:t>
      </w:r>
    </w:p>
    <w:p w14:paraId="71397A51" w14:textId="77777777" w:rsidR="003659E4" w:rsidRDefault="003659E4" w:rsidP="00C6554A">
      <w:pPr>
        <w:pStyle w:val="ContactInfo"/>
      </w:pPr>
    </w:p>
    <w:p w14:paraId="1C821411" w14:textId="6B59CF43" w:rsidR="00C6554A" w:rsidRDefault="00C6554A" w:rsidP="00C6554A">
      <w:pPr>
        <w:pStyle w:val="ContactInfo"/>
      </w:pPr>
      <w:r>
        <w:t>|</w:t>
      </w:r>
      <w:r w:rsidRPr="00D5413C">
        <w:t xml:space="preserve"> </w:t>
      </w:r>
      <w:r w:rsidR="003659E4">
        <w:rPr>
          <w:noProof/>
        </w:rPr>
        <w:drawing>
          <wp:inline distT="0" distB="0" distL="0" distR="0" wp14:anchorId="6F7125CA" wp14:editId="3BCB284A">
            <wp:extent cx="2543175" cy="23721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7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  <w:r>
        <w:br w:type="page"/>
      </w:r>
    </w:p>
    <w:p w14:paraId="45488BD2" w14:textId="57042A8A" w:rsidR="00C6554A" w:rsidRDefault="000921CB" w:rsidP="00C6554A">
      <w:pPr>
        <w:pStyle w:val="Heading1"/>
      </w:pPr>
      <w:r>
        <w:lastRenderedPageBreak/>
        <w:t>Introduction</w:t>
      </w:r>
    </w:p>
    <w:sdt>
      <w:sdtPr>
        <w:alias w:val="Paragraph Text:"/>
        <w:tag w:val="Paragraph Text:"/>
        <w:id w:val="-335997730"/>
        <w:placeholder>
          <w:docPart w:val="2E9E21CD98FA42CF8E24F8173F87B95B"/>
        </w:placeholder>
        <w:temporary/>
        <w:showingPlcHdr/>
        <w15:appearance w15:val="hidden"/>
      </w:sdtPr>
      <w:sdtEndPr/>
      <w:sdtContent>
        <w:p w14:paraId="0B28C13F" w14:textId="77777777" w:rsidR="00C6554A" w:rsidRDefault="00C6554A" w:rsidP="00C6554A">
          <w:r>
            <w:t>To replace the placeholder text on this page, you can just select it all and then start typing. But don’t do that just yet!</w:t>
          </w:r>
        </w:p>
        <w:p w14:paraId="358A4C14" w14:textId="77777777" w:rsidR="00C6554A" w:rsidRDefault="00C6554A" w:rsidP="00C6554A">
          <w:r>
            <w:t>First check out a few tips to help you quickly format your report. You might be amazed at how easy it is.</w:t>
          </w:r>
        </w:p>
      </w:sdtContent>
    </w:sdt>
    <w:sdt>
      <w:sdtPr>
        <w:alias w:val="Enter list bullet content:"/>
        <w:tag w:val="Enter list bullet content:"/>
        <w:id w:val="-784043198"/>
        <w:placeholder>
          <w:docPart w:val="2AB3D450594A43368325A68B0A8267E8"/>
        </w:placeholder>
        <w:temporary/>
        <w:showingPlcHdr/>
        <w15:appearance w15:val="hidden"/>
      </w:sdtPr>
      <w:sdtEndPr/>
      <w:sdtContent>
        <w:p w14:paraId="15956BF7" w14:textId="7777777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 xml:space="preserve">Need a heading? On the Home tab, in the Styles gallery, just click the heading style you want. </w:t>
          </w:r>
        </w:p>
        <w:p w14:paraId="205BAE43" w14:textId="7777777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Notice other styles in that gallery as well, such as for a quote, a numbered list, or a bulleted list like this one.</w:t>
          </w:r>
        </w:p>
        <w:p w14:paraId="7838F769" w14:textId="7777777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For best results when selecting text to copy or edit, don’t include space to the left or right of the characters in your selection.</w:t>
          </w:r>
        </w:p>
      </w:sdtContent>
    </w:sdt>
    <w:p w14:paraId="3C786464" w14:textId="0F49E557" w:rsidR="00C6554A" w:rsidRPr="00D5413C" w:rsidRDefault="000921CB" w:rsidP="00C6554A">
      <w:pPr>
        <w:pStyle w:val="Heading2"/>
      </w:pPr>
      <w:r>
        <w:t xml:space="preserve">Research Methodolgy </w:t>
      </w:r>
    </w:p>
    <w:sdt>
      <w:sdtPr>
        <w:alias w:val="Paragraph Text:"/>
        <w:tag w:val="Paragraph Text:"/>
        <w:id w:val="-2013052735"/>
        <w:placeholder>
          <w:docPart w:val="295040B3C67548A1855FC892BD1E6264"/>
        </w:placeholder>
        <w:temporary/>
        <w:showingPlcHdr/>
        <w15:appearance w15:val="hidden"/>
      </w:sdtPr>
      <w:sdtEndPr/>
      <w:sdtContent>
        <w:p w14:paraId="71B023DF" w14:textId="77777777" w:rsidR="00C6554A" w:rsidRDefault="00C6554A" w:rsidP="00C6554A">
          <w:r>
            <w:t>You might like the photo on the cover page as much as we do, but if it’s not ideal for your report, it’s easy to replace it with your own.</w:t>
          </w:r>
        </w:p>
        <w:p w14:paraId="0D5D1029" w14:textId="5A1D5794" w:rsidR="002C74C0" w:rsidRDefault="00C6554A">
          <w:r>
            <w:t>Just delete the placeholder picture. Then, on the Insert tab, click Picture to select one from your files.</w:t>
          </w:r>
        </w:p>
      </w:sdtContent>
    </w:sdt>
    <w:p w14:paraId="5EFB9E94" w14:textId="0BEB0322" w:rsidR="000921CB" w:rsidRPr="00D5413C" w:rsidRDefault="000921CB" w:rsidP="000921CB">
      <w:pPr>
        <w:pStyle w:val="Heading2"/>
      </w:pPr>
      <w:r>
        <w:t>Questions Addressed</w:t>
      </w:r>
    </w:p>
    <w:sdt>
      <w:sdtPr>
        <w:alias w:val="Paragraph Text:"/>
        <w:tag w:val="Paragraph Text:"/>
        <w:id w:val="-128482481"/>
        <w:placeholder>
          <w:docPart w:val="3D61E174299649978685357F2D77A63B"/>
        </w:placeholder>
        <w:temporary/>
        <w:showingPlcHdr/>
        <w15:appearance w15:val="hidden"/>
      </w:sdtPr>
      <w:sdtContent>
        <w:p w14:paraId="75FF8C66" w14:textId="77777777" w:rsidR="000921CB" w:rsidRDefault="000921CB" w:rsidP="000921CB">
          <w:r>
            <w:t>You might like the photo on the cover page as much as we do, but if it’s not ideal for your report, it’s easy to replace it with your own.</w:t>
          </w:r>
        </w:p>
        <w:p w14:paraId="32B59BF0" w14:textId="45511110" w:rsidR="000921CB" w:rsidRDefault="000921CB" w:rsidP="000921CB">
          <w:r>
            <w:t>Just delete the placeholder picture. Then, on the Insert tab, click Picture to select one from your files.</w:t>
          </w:r>
        </w:p>
      </w:sdtContent>
    </w:sdt>
    <w:p w14:paraId="52087EA2" w14:textId="4450F868" w:rsidR="000921CB" w:rsidRDefault="000921CB" w:rsidP="000921CB">
      <w:pPr>
        <w:pStyle w:val="ListParagraph"/>
        <w:numPr>
          <w:ilvl w:val="0"/>
          <w:numId w:val="16"/>
        </w:numPr>
        <w:tabs>
          <w:tab w:val="left" w:leader="dot" w:pos="6480"/>
        </w:tabs>
      </w:pPr>
      <w:r>
        <w:t xml:space="preserve">How many breweries </w:t>
      </w:r>
      <w:r>
        <w:tab/>
      </w:r>
    </w:p>
    <w:p w14:paraId="71568705" w14:textId="2688D05C" w:rsidR="000921CB" w:rsidRDefault="000921CB" w:rsidP="000921CB">
      <w:pPr>
        <w:pStyle w:val="ListParagraph"/>
        <w:numPr>
          <w:ilvl w:val="0"/>
          <w:numId w:val="16"/>
        </w:numPr>
        <w:tabs>
          <w:tab w:val="left" w:leader="dot" w:pos="6480"/>
        </w:tabs>
      </w:pPr>
      <w:r>
        <w:t>First 6 Observations</w:t>
      </w:r>
      <w:r>
        <w:tab/>
      </w:r>
    </w:p>
    <w:p w14:paraId="69AE2446" w14:textId="6BEC58BE" w:rsidR="000921CB" w:rsidRDefault="000921CB" w:rsidP="000921CB">
      <w:pPr>
        <w:pStyle w:val="ListParagraph"/>
        <w:numPr>
          <w:ilvl w:val="0"/>
          <w:numId w:val="16"/>
        </w:numPr>
        <w:tabs>
          <w:tab w:val="left" w:leader="dot" w:pos="6480"/>
        </w:tabs>
      </w:pPr>
      <w:r>
        <w:t>Number of N/A</w:t>
      </w:r>
      <w:r>
        <w:tab/>
      </w:r>
    </w:p>
    <w:p w14:paraId="65155AE5" w14:textId="205F54F4" w:rsidR="000921CB" w:rsidRDefault="000921CB" w:rsidP="000921CB">
      <w:pPr>
        <w:pStyle w:val="ListParagraph"/>
        <w:numPr>
          <w:ilvl w:val="0"/>
          <w:numId w:val="16"/>
        </w:numPr>
        <w:tabs>
          <w:tab w:val="left" w:leader="dot" w:pos="6480"/>
        </w:tabs>
      </w:pPr>
      <w:r>
        <w:t>Median</w:t>
      </w:r>
      <w:r>
        <w:tab/>
      </w:r>
    </w:p>
    <w:p w14:paraId="044ACBCB" w14:textId="02D3F31A" w:rsidR="000921CB" w:rsidRDefault="000921CB" w:rsidP="000921CB">
      <w:pPr>
        <w:pStyle w:val="ListParagraph"/>
        <w:numPr>
          <w:ilvl w:val="0"/>
          <w:numId w:val="16"/>
        </w:numPr>
        <w:tabs>
          <w:tab w:val="left" w:leader="dot" w:pos="6480"/>
        </w:tabs>
      </w:pPr>
      <w:r>
        <w:t>Bar Chart</w:t>
      </w:r>
      <w:r>
        <w:tab/>
      </w:r>
    </w:p>
    <w:p w14:paraId="1821EB63" w14:textId="61596287" w:rsidR="000921CB" w:rsidRDefault="000921CB" w:rsidP="000921CB">
      <w:pPr>
        <w:pStyle w:val="ListParagraph"/>
        <w:numPr>
          <w:ilvl w:val="0"/>
          <w:numId w:val="16"/>
        </w:numPr>
        <w:tabs>
          <w:tab w:val="left" w:leader="dot" w:pos="6480"/>
        </w:tabs>
      </w:pPr>
      <w:r>
        <w:t>State has ABV</w:t>
      </w:r>
      <w:r>
        <w:tab/>
      </w:r>
    </w:p>
    <w:p w14:paraId="3D25C643" w14:textId="1033A8CE" w:rsidR="000921CB" w:rsidRDefault="000921CB" w:rsidP="000921CB">
      <w:pPr>
        <w:pStyle w:val="ListParagraph"/>
        <w:numPr>
          <w:ilvl w:val="0"/>
          <w:numId w:val="16"/>
        </w:numPr>
        <w:tabs>
          <w:tab w:val="left" w:leader="dot" w:pos="6480"/>
        </w:tabs>
      </w:pPr>
      <w:r>
        <w:t>State most bitter IBU</w:t>
      </w:r>
      <w:r>
        <w:tab/>
      </w:r>
    </w:p>
    <w:p w14:paraId="28DFA69A" w14:textId="48EDF555" w:rsidR="000921CB" w:rsidRDefault="000921CB" w:rsidP="000921CB">
      <w:pPr>
        <w:pStyle w:val="ListParagraph"/>
        <w:numPr>
          <w:ilvl w:val="0"/>
          <w:numId w:val="16"/>
        </w:numPr>
        <w:tabs>
          <w:tab w:val="left" w:leader="dot" w:pos="6480"/>
        </w:tabs>
      </w:pPr>
      <w:r>
        <w:t>Summary Statistics</w:t>
      </w:r>
      <w:r>
        <w:tab/>
      </w:r>
    </w:p>
    <w:p w14:paraId="6BE98EA6" w14:textId="078AE417" w:rsidR="000921CB" w:rsidRDefault="000921CB" w:rsidP="000921CB">
      <w:pPr>
        <w:pStyle w:val="ListParagraph"/>
        <w:numPr>
          <w:ilvl w:val="0"/>
          <w:numId w:val="16"/>
        </w:numPr>
        <w:tabs>
          <w:tab w:val="left" w:leader="dot" w:pos="6480"/>
        </w:tabs>
      </w:pPr>
      <w:r>
        <w:t xml:space="preserve">Relationship between bitterness &amp; </w:t>
      </w:r>
      <w:proofErr w:type="spellStart"/>
      <w:r>
        <w:t>Alc</w:t>
      </w:r>
      <w:proofErr w:type="spellEnd"/>
      <w:r>
        <w:t xml:space="preserve"> Content</w:t>
      </w:r>
      <w:r>
        <w:tab/>
      </w:r>
    </w:p>
    <w:p w14:paraId="765D01FF" w14:textId="3D0C539C" w:rsidR="000921CB" w:rsidRDefault="000921CB" w:rsidP="000921CB">
      <w:pPr>
        <w:pStyle w:val="ListParagraph"/>
        <w:numPr>
          <w:ilvl w:val="0"/>
          <w:numId w:val="16"/>
        </w:numPr>
        <w:tabs>
          <w:tab w:val="left" w:leader="dot" w:pos="6480"/>
        </w:tabs>
      </w:pPr>
      <w:r>
        <w:t>Scatter Plot</w:t>
      </w:r>
      <w:r>
        <w:tab/>
      </w:r>
    </w:p>
    <w:p w14:paraId="43ED5521" w14:textId="5BD5CB74" w:rsidR="000921CB" w:rsidRPr="00D5413C" w:rsidRDefault="000921CB" w:rsidP="000921CB">
      <w:pPr>
        <w:pStyle w:val="Heading2"/>
      </w:pPr>
      <w:r>
        <w:lastRenderedPageBreak/>
        <w:t>Conclusion</w:t>
      </w:r>
      <w:r>
        <w:t xml:space="preserve"> </w:t>
      </w:r>
    </w:p>
    <w:sdt>
      <w:sdtPr>
        <w:alias w:val="Paragraph Text:"/>
        <w:tag w:val="Paragraph Text:"/>
        <w:id w:val="34855831"/>
        <w:placeholder>
          <w:docPart w:val="D963060A707147D9B5D847430C0F790C"/>
        </w:placeholder>
        <w:temporary/>
        <w:showingPlcHdr/>
        <w15:appearance w15:val="hidden"/>
      </w:sdtPr>
      <w:sdtContent>
        <w:p w14:paraId="02E79A8D" w14:textId="77777777" w:rsidR="000921CB" w:rsidRDefault="000921CB" w:rsidP="000921CB">
          <w:r>
            <w:t>You might like the photo on the cover page as much as we do, but if it’s not ideal for your report, it’s easy to replace it with your own.</w:t>
          </w:r>
        </w:p>
        <w:p w14:paraId="2A61B281" w14:textId="33EB125C" w:rsidR="000921CB" w:rsidRDefault="000921CB" w:rsidP="000921CB">
          <w:r>
            <w:t>Just delete the placeholder picture. Then, on the Insert tab, click Picture to select one from your files.</w:t>
          </w:r>
        </w:p>
      </w:sdtContent>
    </w:sdt>
    <w:p w14:paraId="4B44F901" w14:textId="33E4F783" w:rsidR="000921CB" w:rsidRPr="00D5413C" w:rsidRDefault="000921CB" w:rsidP="000921CB">
      <w:pPr>
        <w:pStyle w:val="Heading2"/>
      </w:pPr>
      <w:r>
        <w:t xml:space="preserve">Codebook </w:t>
      </w:r>
    </w:p>
    <w:sdt>
      <w:sdtPr>
        <w:alias w:val="Paragraph Text:"/>
        <w:tag w:val="Paragraph Text:"/>
        <w:id w:val="417605317"/>
        <w:placeholder>
          <w:docPart w:val="A9ECB90BDE4345C0B000A66B4BD980BF"/>
        </w:placeholder>
        <w:temporary/>
        <w:showingPlcHdr/>
        <w15:appearance w15:val="hidden"/>
      </w:sdtPr>
      <w:sdtContent>
        <w:p w14:paraId="30117534" w14:textId="77777777" w:rsidR="000921CB" w:rsidRDefault="000921CB" w:rsidP="000921CB">
          <w:r>
            <w:t>You might like the photo on the cover page as much as we do, but if it’s not ideal for your report, it’s easy to replace it with your own.</w:t>
          </w:r>
        </w:p>
        <w:p w14:paraId="5C2C1881" w14:textId="71F81F33" w:rsidR="000921CB" w:rsidRDefault="000921CB" w:rsidP="000921CB">
          <w:r>
            <w:t>Just delete the placeholder picture. Then, on the Insert tab, click Picture to select one from your files.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0921CB" w14:paraId="1F37EF15" w14:textId="77777777" w:rsidTr="000921CB">
        <w:tc>
          <w:tcPr>
            <w:tcW w:w="2876" w:type="dxa"/>
          </w:tcPr>
          <w:p w14:paraId="5DB094C8" w14:textId="10CF757C" w:rsidR="000921CB" w:rsidRDefault="000921CB" w:rsidP="000921CB">
            <w:r>
              <w:t>Variables</w:t>
            </w:r>
          </w:p>
        </w:tc>
        <w:tc>
          <w:tcPr>
            <w:tcW w:w="2877" w:type="dxa"/>
          </w:tcPr>
          <w:p w14:paraId="5A48A1CF" w14:textId="20C3DE65" w:rsidR="000921CB" w:rsidRDefault="000921CB" w:rsidP="000921CB">
            <w:r>
              <w:t>Tables</w:t>
            </w:r>
          </w:p>
        </w:tc>
        <w:tc>
          <w:tcPr>
            <w:tcW w:w="2877" w:type="dxa"/>
          </w:tcPr>
          <w:p w14:paraId="0CD04002" w14:textId="77777777" w:rsidR="000921CB" w:rsidRDefault="000921CB" w:rsidP="000921CB"/>
          <w:p w14:paraId="6BFFF784" w14:textId="77777777" w:rsidR="003659E4" w:rsidRDefault="003659E4" w:rsidP="000921CB"/>
          <w:p w14:paraId="60D75486" w14:textId="77777777" w:rsidR="003659E4" w:rsidRDefault="003659E4" w:rsidP="000921CB"/>
          <w:p w14:paraId="07CDC680" w14:textId="77777777" w:rsidR="003659E4" w:rsidRDefault="003659E4" w:rsidP="000921CB"/>
          <w:p w14:paraId="2F746448" w14:textId="3FD2748B" w:rsidR="003659E4" w:rsidRDefault="003659E4" w:rsidP="000921CB"/>
        </w:tc>
      </w:tr>
    </w:tbl>
    <w:p w14:paraId="56D1D3B9" w14:textId="4F8BE2BA" w:rsidR="000921CB" w:rsidRDefault="003659E4" w:rsidP="000921CB">
      <w:r>
        <w:t>Source:</w:t>
      </w:r>
    </w:p>
    <w:p w14:paraId="4485E89D" w14:textId="77777777" w:rsidR="003659E4" w:rsidRDefault="003659E4" w:rsidP="000921CB"/>
    <w:sectPr w:rsidR="003659E4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AAAC2" w14:textId="77777777" w:rsidR="000921CB" w:rsidRDefault="000921CB" w:rsidP="00C6554A">
      <w:pPr>
        <w:spacing w:before="0" w:after="0" w:line="240" w:lineRule="auto"/>
      </w:pPr>
      <w:r>
        <w:separator/>
      </w:r>
    </w:p>
  </w:endnote>
  <w:endnote w:type="continuationSeparator" w:id="0">
    <w:p w14:paraId="5056DE6C" w14:textId="77777777" w:rsidR="000921CB" w:rsidRDefault="000921C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29F0E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43196" w14:textId="77777777" w:rsidR="000921CB" w:rsidRDefault="000921CB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F13B835" w14:textId="77777777" w:rsidR="000921CB" w:rsidRDefault="000921C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3D02D2"/>
    <w:multiLevelType w:val="hybridMultilevel"/>
    <w:tmpl w:val="1C6CE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CB"/>
    <w:rsid w:val="000921CB"/>
    <w:rsid w:val="002554CD"/>
    <w:rsid w:val="00293B83"/>
    <w:rsid w:val="002B4294"/>
    <w:rsid w:val="00333D0D"/>
    <w:rsid w:val="003659E4"/>
    <w:rsid w:val="004C049F"/>
    <w:rsid w:val="005000E2"/>
    <w:rsid w:val="006A3CE7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2AB84"/>
  <w15:chartTrackingRefBased/>
  <w15:docId w15:val="{93CA4016-0140-4E91-8885-C29B9029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0921C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0921C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65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odista.com/blog/2012/06/02/breweries-of-the-united-states-map-shows-a-national-thirst-for-beer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thebrewsite.com/hop-valley-brew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AC49C6C36AE426E98F1B7C05CA09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8DFC2-ECF2-4864-9919-8DDF14633F13}"/>
      </w:docPartPr>
      <w:docPartBody>
        <w:p w:rsidR="00000000" w:rsidRDefault="00453EC4">
          <w:pPr>
            <w:pStyle w:val="CAC49C6C36AE426E98F1B7C05CA091BB"/>
          </w:pPr>
          <w:r>
            <w:t>Name</w:t>
          </w:r>
        </w:p>
      </w:docPartBody>
    </w:docPart>
    <w:docPart>
      <w:docPartPr>
        <w:name w:val="2E9E21CD98FA42CF8E24F8173F87B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2AFA9-5520-4347-BA46-E8FF310C3490}"/>
      </w:docPartPr>
      <w:docPartBody>
        <w:p w:rsidR="00FA6547" w:rsidRDefault="00453EC4" w:rsidP="00C6554A">
          <w:r>
            <w:t>To replace the placeholder text on this page, you can just select it all and then start typing. But don’t do that just yet!</w:t>
          </w:r>
        </w:p>
        <w:p w:rsidR="00000000" w:rsidRDefault="00453EC4">
          <w:pPr>
            <w:pStyle w:val="2E9E21CD98FA42CF8E24F8173F87B95B"/>
          </w:pPr>
          <w:r>
            <w:t xml:space="preserve">First check out a few tips to help you quickly format your report. </w:t>
          </w:r>
          <w:r>
            <w:t>You might be amazed at how easy it is.</w:t>
          </w:r>
        </w:p>
      </w:docPartBody>
    </w:docPart>
    <w:docPart>
      <w:docPartPr>
        <w:name w:val="2AB3D450594A43368325A68B0A826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6D384-1A8E-4CC3-B580-AFF65ECACB14}"/>
      </w:docPartPr>
      <w:docPartBody>
        <w:p w:rsidR="00FA6547" w:rsidRPr="00514122" w:rsidRDefault="00453EC4" w:rsidP="00C6554A">
          <w:pPr>
            <w:pStyle w:val="ListBullet"/>
          </w:pPr>
          <w:r w:rsidRPr="00514122">
            <w:t xml:space="preserve">Need a heading? On the Home tab, in the Styles gallery, just click the heading style you want. </w:t>
          </w:r>
        </w:p>
        <w:p w:rsidR="00FA6547" w:rsidRPr="00514122" w:rsidRDefault="00453EC4" w:rsidP="00C6554A">
          <w:pPr>
            <w:pStyle w:val="ListBullet"/>
          </w:pPr>
          <w:r w:rsidRPr="00514122">
            <w:t>Notice other styles in that gallery as well, such as for a quote, a numbered list, or a bulleted list like this one.</w:t>
          </w:r>
        </w:p>
        <w:p w:rsidR="00000000" w:rsidRDefault="00453EC4">
          <w:pPr>
            <w:pStyle w:val="2AB3D450594A43368325A68B0A8267E8"/>
          </w:pPr>
          <w:r w:rsidRPr="00514122">
            <w:t xml:space="preserve">For </w:t>
          </w:r>
          <w:r w:rsidRPr="00514122">
            <w:t>best results when selecting text to copy or edit, don’t include space to the left or right of the characters in your selection.</w:t>
          </w:r>
        </w:p>
      </w:docPartBody>
    </w:docPart>
    <w:docPart>
      <w:docPartPr>
        <w:name w:val="295040B3C67548A1855FC892BD1E6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DE08F-C7B7-487D-B4A7-0CE3834A3815}"/>
      </w:docPartPr>
      <w:docPartBody>
        <w:p w:rsidR="00FA6547" w:rsidRDefault="00453EC4" w:rsidP="00C6554A">
          <w:r>
            <w:t>You might like the photo on the cover page as much as we do, but if it’s not ideal for your report, it’s easy to repla</w:t>
          </w:r>
          <w:r>
            <w:t>ce it with your own.</w:t>
          </w:r>
        </w:p>
        <w:p w:rsidR="00000000" w:rsidRDefault="00453EC4">
          <w:pPr>
            <w:pStyle w:val="295040B3C67548A1855FC892BD1E6264"/>
          </w:pPr>
          <w:r>
            <w:t>Just delete the placeholder picture. Then, on the Insert tab, click Picture to select one from your files.</w:t>
          </w:r>
        </w:p>
      </w:docPartBody>
    </w:docPart>
    <w:docPart>
      <w:docPartPr>
        <w:name w:val="3D61E174299649978685357F2D77A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67426-194C-47D7-9DDE-B0002E04D211}"/>
      </w:docPartPr>
      <w:docPartBody>
        <w:p w:rsidR="00453EC4" w:rsidRDefault="00453EC4" w:rsidP="00C6554A">
          <w:r>
            <w:t>You might like the photo on the cover page as much as we do, but if it’s not ideal for your report, it’s easy to replace it with your own.</w:t>
          </w:r>
        </w:p>
        <w:p w:rsidR="00000000" w:rsidRDefault="00453EC4" w:rsidP="00453EC4">
          <w:pPr>
            <w:pStyle w:val="3D61E174299649978685357F2D77A63B"/>
          </w:pPr>
          <w:r>
            <w:t>Just delete the placeholder picture. Then, on the Insert tab, click Picture to select one from your files.</w:t>
          </w:r>
        </w:p>
      </w:docPartBody>
    </w:docPart>
    <w:docPart>
      <w:docPartPr>
        <w:name w:val="D963060A707147D9B5D847430C0F7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67F89-BA7F-401C-9800-063910750589}"/>
      </w:docPartPr>
      <w:docPartBody>
        <w:p w:rsidR="00453EC4" w:rsidRDefault="00453EC4" w:rsidP="00C6554A">
          <w:r>
            <w:t>You might like the photo on the cover page as much as we do, but if it’s not ideal for your report, it’s easy to replace it with your own.</w:t>
          </w:r>
        </w:p>
        <w:p w:rsidR="00000000" w:rsidRDefault="00453EC4" w:rsidP="00453EC4">
          <w:pPr>
            <w:pStyle w:val="D963060A707147D9B5D847430C0F790C"/>
          </w:pPr>
          <w:r>
            <w:t>Just delete the placeholder picture. Then, on the Insert tab, click Picture to select one from your files.</w:t>
          </w:r>
        </w:p>
      </w:docPartBody>
    </w:docPart>
    <w:docPart>
      <w:docPartPr>
        <w:name w:val="A9ECB90BDE4345C0B000A66B4BD98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15AA8-2984-489F-BE90-4607F596038B}"/>
      </w:docPartPr>
      <w:docPartBody>
        <w:p w:rsidR="00453EC4" w:rsidRDefault="00453EC4" w:rsidP="00C6554A">
          <w:r>
            <w:t>You might like the photo on the cover page as much as we do, but if it’s not ideal for your report, it’s easy to replace it with your own.</w:t>
          </w:r>
        </w:p>
        <w:p w:rsidR="00000000" w:rsidRDefault="00453EC4" w:rsidP="00453EC4">
          <w:pPr>
            <w:pStyle w:val="A9ECB90BDE4345C0B000A66B4BD980BF"/>
          </w:pPr>
          <w:r>
            <w:t>Just delete the placeholder picture. Then, on the Insert tab, click Picture to select one from your files.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C4"/>
    <w:rsid w:val="0045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2524F21352493BA71F4879F32F9B87">
    <w:name w:val="AB2524F21352493BA71F4879F32F9B87"/>
  </w:style>
  <w:style w:type="paragraph" w:customStyle="1" w:styleId="064ABA491DE64415B40D5B203343196C">
    <w:name w:val="064ABA491DE64415B40D5B203343196C"/>
  </w:style>
  <w:style w:type="paragraph" w:customStyle="1" w:styleId="CAC49C6C36AE426E98F1B7C05CA091BB">
    <w:name w:val="CAC49C6C36AE426E98F1B7C05CA091BB"/>
  </w:style>
  <w:style w:type="paragraph" w:customStyle="1" w:styleId="77423117C378476EB61E6A1DC398A259">
    <w:name w:val="77423117C378476EB61E6A1DC398A259"/>
  </w:style>
  <w:style w:type="paragraph" w:customStyle="1" w:styleId="CBDDB74D83B84F178C5EDAB7EFB172A7">
    <w:name w:val="CBDDB74D83B84F178C5EDAB7EFB172A7"/>
  </w:style>
  <w:style w:type="paragraph" w:customStyle="1" w:styleId="C27CC44C49C34651B7D25752EE0E37EC">
    <w:name w:val="C27CC44C49C34651B7D25752EE0E37EC"/>
  </w:style>
  <w:style w:type="paragraph" w:customStyle="1" w:styleId="2E9E21CD98FA42CF8E24F8173F87B95B">
    <w:name w:val="2E9E21CD98FA42CF8E24F8173F87B95B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2AB3D450594A43368325A68B0A8267E8">
    <w:name w:val="2AB3D450594A43368325A68B0A8267E8"/>
  </w:style>
  <w:style w:type="paragraph" w:customStyle="1" w:styleId="0CDBC8402FE648548769109EA2CA0E28">
    <w:name w:val="0CDBC8402FE648548769109EA2CA0E28"/>
  </w:style>
  <w:style w:type="paragraph" w:customStyle="1" w:styleId="295040B3C67548A1855FC892BD1E6264">
    <w:name w:val="295040B3C67548A1855FC892BD1E6264"/>
  </w:style>
  <w:style w:type="paragraph" w:customStyle="1" w:styleId="3D61E174299649978685357F2D77A63B">
    <w:name w:val="3D61E174299649978685357F2D77A63B"/>
    <w:rsid w:val="00453EC4"/>
  </w:style>
  <w:style w:type="paragraph" w:customStyle="1" w:styleId="D963060A707147D9B5D847430C0F790C">
    <w:name w:val="D963060A707147D9B5D847430C0F790C"/>
    <w:rsid w:val="00453EC4"/>
  </w:style>
  <w:style w:type="paragraph" w:customStyle="1" w:styleId="A9ECB90BDE4345C0B000A66B4BD980BF">
    <w:name w:val="A9ECB90BDE4345C0B000A66B4BD980BF"/>
    <w:rsid w:val="00453E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18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niederlander</dc:creator>
  <cp:keywords/>
  <dc:description/>
  <cp:lastModifiedBy>laura niederlander</cp:lastModifiedBy>
  <cp:revision>1</cp:revision>
  <dcterms:created xsi:type="dcterms:W3CDTF">2018-06-09T13:34:00Z</dcterms:created>
  <dcterms:modified xsi:type="dcterms:W3CDTF">2018-06-09T13:52:00Z</dcterms:modified>
</cp:coreProperties>
</file>